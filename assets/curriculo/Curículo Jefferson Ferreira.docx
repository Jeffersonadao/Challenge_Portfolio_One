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99"/>
        <w:gridCol w:w="7022"/>
      </w:tblGrid>
      <w:tr w:rsidR="000334C1" w:rsidRPr="00822F77" w14:paraId="165B4BCE" w14:textId="77777777" w:rsidTr="000334C1">
        <w:trPr>
          <w:trHeight w:val="540"/>
        </w:trPr>
        <w:tc>
          <w:tcPr>
            <w:tcW w:w="540" w:type="dxa"/>
            <w:gridSpan w:val="3"/>
          </w:tcPr>
          <w:p w14:paraId="57E22150" w14:textId="77777777" w:rsidR="000334C1" w:rsidRPr="00822F77" w:rsidRDefault="000334C1"/>
        </w:tc>
        <w:sdt>
          <w:sdtPr>
            <w:id w:val="-824886985"/>
            <w:placeholder>
              <w:docPart w:val="17FF6ADC74244074AFDF38008289FE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1924D148" w14:textId="77777777" w:rsidR="000334C1" w:rsidRPr="00822F77" w:rsidRDefault="000334C1" w:rsidP="000334C1">
                <w:pPr>
                  <w:pStyle w:val="Ttulo4"/>
                </w:pPr>
                <w:r w:rsidRPr="00822F77">
                  <w:rPr>
                    <w:lang w:bidi="pt-BR"/>
                  </w:rPr>
                  <w:t>S O B R E  M I M</w:t>
                </w:r>
              </w:p>
            </w:tc>
          </w:sdtContent>
        </w:sdt>
        <w:tc>
          <w:tcPr>
            <w:tcW w:w="540" w:type="dxa"/>
            <w:gridSpan w:val="2"/>
          </w:tcPr>
          <w:p w14:paraId="347D7B1E" w14:textId="77777777" w:rsidR="000334C1" w:rsidRPr="00822F77" w:rsidRDefault="000334C1"/>
        </w:tc>
        <w:tc>
          <w:tcPr>
            <w:tcW w:w="720" w:type="dxa"/>
            <w:vMerge w:val="restart"/>
          </w:tcPr>
          <w:p w14:paraId="4CE8FE12" w14:textId="77777777" w:rsidR="000334C1" w:rsidRPr="00822F77" w:rsidRDefault="009D646A" w:rsidP="004A28EA">
            <w:r w:rsidRPr="00822F77">
              <w:rPr>
                <w:noProof/>
                <w:lang w:bidi="pt-BR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7646E215" wp14:editId="185C26E2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upo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tângulo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ângulo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riângulo Direito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riângulo Direito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tângulo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ângulo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riângulo Direito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riângulo Direito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upo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upo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tângulo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ângulo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Triângulo direito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riângulo Direito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upo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tângulo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ângulo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Triângulo direito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riângulo Direito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FF189" id="Grupo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">
      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tâ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â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ângulo Direit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Triângulo Direit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upo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tângulo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â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Triângulo Direit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Triângulo Direit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tâ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â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Triângulo direit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Triângulo Direit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upo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tângulo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ângulo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Triângulo direit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Triângulo Direito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2167E004" w14:textId="0F027B58" w:rsidR="000334C1" w:rsidRPr="006B3F5D" w:rsidRDefault="006B3F5D" w:rsidP="002E7306">
            <w:pPr>
              <w:pStyle w:val="Ttulo"/>
              <w:rPr>
                <w:sz w:val="36"/>
                <w:szCs w:val="36"/>
              </w:rPr>
            </w:pPr>
            <w:r w:rsidRPr="006B3F5D">
              <w:rPr>
                <w:sz w:val="36"/>
                <w:szCs w:val="36"/>
              </w:rPr>
              <w:t>Jefferson Ferreira Adão da Silva</w:t>
            </w:r>
          </w:p>
          <w:p w14:paraId="4761F7C8" w14:textId="24A6C39F" w:rsidR="00271E25" w:rsidRPr="00126DCE" w:rsidRDefault="0025298F" w:rsidP="00126DCE">
            <w:pPr>
              <w:pStyle w:val="Subttulo"/>
              <w:rPr>
                <w:u w:val="single"/>
              </w:rPr>
            </w:pPr>
            <w:r>
              <w:t>Desenvolvedor Junior</w:t>
            </w:r>
          </w:p>
          <w:sdt>
            <w:sdtPr>
              <w:id w:val="1696962928"/>
              <w:placeholder>
                <w:docPart w:val="93313DA6CB014FE8AE15E34D8EBE8166"/>
              </w:placeholder>
              <w:temporary/>
              <w:showingPlcHdr/>
              <w15:appearance w15:val="hidden"/>
            </w:sdtPr>
            <w:sdtEndPr/>
            <w:sdtContent>
              <w:p w14:paraId="76B53431" w14:textId="6B661C8B" w:rsidR="000334C1" w:rsidRDefault="000334C1" w:rsidP="00EC0F79">
                <w:pPr>
                  <w:pStyle w:val="Ttulo1"/>
                </w:pPr>
                <w:r w:rsidRPr="00822F77">
                  <w:rPr>
                    <w:lang w:bidi="pt-BR"/>
                  </w:rPr>
                  <w:t>Experiência</w:t>
                </w:r>
              </w:p>
            </w:sdtContent>
          </w:sdt>
          <w:p w14:paraId="5CE0EFB5" w14:textId="77777777" w:rsidR="00657B5B" w:rsidRDefault="00657B5B" w:rsidP="00657B5B"/>
          <w:p w14:paraId="1B342BB8" w14:textId="77777777" w:rsidR="00657B5B" w:rsidRPr="00822F77" w:rsidRDefault="00657B5B" w:rsidP="00657B5B">
            <w:pPr>
              <w:pStyle w:val="Ttulo2"/>
            </w:pPr>
            <w:r>
              <w:t>copeiro</w:t>
            </w:r>
          </w:p>
          <w:p w14:paraId="3B7DF415" w14:textId="77777777" w:rsidR="00657B5B" w:rsidRPr="00822F77" w:rsidRDefault="00657B5B" w:rsidP="00657B5B">
            <w:pPr>
              <w:pStyle w:val="Ttulo3"/>
            </w:pPr>
            <w:r w:rsidRPr="00822F77">
              <w:rPr>
                <w:lang w:bidi="pt-BR"/>
              </w:rPr>
              <w:t>(</w:t>
            </w:r>
            <w:r>
              <w:t>03/07/2012 – 29/02/2013</w:t>
            </w:r>
            <w:r w:rsidRPr="00822F77">
              <w:rPr>
                <w:lang w:bidi="pt-BR"/>
              </w:rPr>
              <w:t>)</w:t>
            </w:r>
          </w:p>
          <w:p w14:paraId="6A0992FB" w14:textId="77777777" w:rsidR="00657B5B" w:rsidRPr="00822F77" w:rsidRDefault="00657B5B" w:rsidP="00657B5B">
            <w:r>
              <w:t>Responsável pelo atendimento e serviço ao cliente e reposição de itens na vitrine.</w:t>
            </w:r>
          </w:p>
          <w:p w14:paraId="3551B908" w14:textId="77777777" w:rsidR="00657B5B" w:rsidRPr="00657B5B" w:rsidRDefault="00657B5B" w:rsidP="00657B5B"/>
          <w:p w14:paraId="20A04585" w14:textId="7119F41F" w:rsidR="000334C1" w:rsidRPr="00822F77" w:rsidRDefault="006B3F5D" w:rsidP="00EC0F79">
            <w:pPr>
              <w:pStyle w:val="Ttulo2"/>
            </w:pPr>
            <w:r>
              <w:t>Técnico de Informática</w:t>
            </w:r>
          </w:p>
          <w:p w14:paraId="3F97D3C3" w14:textId="40096566" w:rsidR="000334C1" w:rsidRPr="00822F77" w:rsidRDefault="00273496" w:rsidP="00EC0F79">
            <w:pPr>
              <w:pStyle w:val="Ttulo3"/>
            </w:pPr>
            <w:r w:rsidRPr="00822F77">
              <w:rPr>
                <w:lang w:bidi="pt-BR"/>
              </w:rPr>
              <w:t>(</w:t>
            </w:r>
            <w:r>
              <w:rPr>
                <w:lang w:bidi="pt-BR"/>
              </w:rPr>
              <w:t>07</w:t>
            </w:r>
            <w:r w:rsidR="006B3F5D">
              <w:t xml:space="preserve">/2013 </w:t>
            </w:r>
            <w:r w:rsidR="006B3F5D">
              <w:rPr>
                <w:lang w:bidi="pt-BR"/>
              </w:rPr>
              <w:t xml:space="preserve">– </w:t>
            </w:r>
            <w:r>
              <w:t>Atual)</w:t>
            </w:r>
          </w:p>
          <w:p w14:paraId="3EA3AE84" w14:textId="33E4C078" w:rsidR="000334C1" w:rsidRDefault="006B3F5D" w:rsidP="00EC0F79">
            <w:r>
              <w:t>Técnico de informática</w:t>
            </w:r>
          </w:p>
          <w:p w14:paraId="69B890B6" w14:textId="343C602A" w:rsidR="006B3F5D" w:rsidRPr="00822F77" w:rsidRDefault="006B3F5D" w:rsidP="00EC0F79">
            <w:r>
              <w:t xml:space="preserve">Responsável pela manutenção em computadores, impressoras e notebooks, atendimento em campo e em bancada, contato com o cliente via </w:t>
            </w:r>
            <w:r w:rsidR="00273496">
              <w:t>Email</w:t>
            </w:r>
            <w:r>
              <w:t xml:space="preserve"> e telefone para agendamento ou manutenção via acesso remoto.</w:t>
            </w:r>
          </w:p>
          <w:p w14:paraId="088B7524" w14:textId="626E50EC" w:rsidR="000334C1" w:rsidRPr="00822F77" w:rsidRDefault="00126DCE" w:rsidP="00D95726">
            <w:pPr>
              <w:pStyle w:val="Ttulo1"/>
            </w:pPr>
            <w:sdt>
              <w:sdtPr>
                <w:id w:val="-517156477"/>
                <w:placeholder>
                  <w:docPart w:val="FD7664A46CFD4C4EB892666F12DF93E6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822F77">
                  <w:rPr>
                    <w:lang w:bidi="pt-BR"/>
                  </w:rPr>
                  <w:t>Habilidades</w:t>
                </w:r>
              </w:sdtContent>
            </w:sdt>
          </w:p>
          <w:p w14:paraId="69199AFA" w14:textId="249D09F6" w:rsidR="000334C1" w:rsidRPr="00822F77" w:rsidRDefault="00B22E79" w:rsidP="00EC0F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1C55DC" wp14:editId="42E35310">
                      <wp:simplePos x="0" y="0"/>
                      <wp:positionH relativeFrom="column">
                        <wp:posOffset>1904</wp:posOffset>
                      </wp:positionH>
                      <wp:positionV relativeFrom="paragraph">
                        <wp:posOffset>942340</wp:posOffset>
                      </wp:positionV>
                      <wp:extent cx="1304925" cy="161925"/>
                      <wp:effectExtent l="0" t="0" r="9525" b="952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619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DF263" id="Retângulo 4" o:spid="_x0000_s1026" style="position:absolute;margin-left:.15pt;margin-top:74.2pt;width:102.7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" fillcolor="#8a2387 [3204]" stroked="f" strokeweight="1pt"/>
                  </w:pict>
                </mc:Fallback>
              </mc:AlternateContent>
            </w:r>
            <w:r w:rsidR="002734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BEA4A72" wp14:editId="7B303BCB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1256913</wp:posOffset>
                      </wp:positionV>
                      <wp:extent cx="4707172" cy="2615980"/>
                      <wp:effectExtent l="0" t="0" r="0" b="0"/>
                      <wp:wrapNone/>
                      <wp:docPr id="31" name="Caixa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7172" cy="2615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678F22" w14:textId="1F46BD9C" w:rsidR="00273496" w:rsidRDefault="00273496" w:rsidP="00273496">
                                  <w:pPr>
                                    <w:rPr>
                                      <w:color w:val="581756" w:themeColor="accent6" w:themeShade="40"/>
                                      <w:sz w:val="44"/>
                                      <w:szCs w:val="44"/>
                                    </w:rPr>
                                  </w:pPr>
                                  <w:r w:rsidRPr="00273496">
                                    <w:rPr>
                                      <w:color w:val="581756" w:themeColor="accent6" w:themeShade="40"/>
                                      <w:sz w:val="44"/>
                                      <w:szCs w:val="44"/>
                                    </w:rPr>
                                    <w:t>Cursos</w:t>
                                  </w:r>
                                </w:p>
                                <w:p w14:paraId="27421597" w14:textId="2B388396" w:rsidR="00273496" w:rsidRPr="005A36BF" w:rsidRDefault="005A36BF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A36BF">
                                    <w:rPr>
                                      <w:color w:val="000000" w:themeColor="text1"/>
                                    </w:rPr>
                                    <w:t xml:space="preserve">Fundamentos de Lógica da </w:t>
                                  </w:r>
                                  <w:r w:rsidR="000B7992" w:rsidRPr="005A36BF">
                                    <w:rPr>
                                      <w:color w:val="000000" w:themeColor="text1"/>
                                    </w:rPr>
                                    <w:t>Programação (</w:t>
                                  </w:r>
                                  <w:r w:rsidRPr="005A36BF">
                                    <w:rPr>
                                      <w:color w:val="000000" w:themeColor="text1"/>
                                    </w:rPr>
                                    <w:t>2022)</w:t>
                                  </w:r>
                                </w:p>
                                <w:p w14:paraId="66E6CB10" w14:textId="5BD50362" w:rsidR="005A36BF" w:rsidRPr="005A36BF" w:rsidRDefault="005A36BF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A36BF">
                                    <w:rPr>
                                      <w:color w:val="000000" w:themeColor="text1"/>
                                    </w:rPr>
                                    <w:t xml:space="preserve">Linguagem de Programação Python – </w:t>
                                  </w:r>
                                  <w:r w:rsidR="000B7992" w:rsidRPr="005A36BF">
                                    <w:rPr>
                                      <w:color w:val="000000" w:themeColor="text1"/>
                                    </w:rPr>
                                    <w:t>Básico (</w:t>
                                  </w:r>
                                  <w:r w:rsidRPr="005A36BF">
                                    <w:rPr>
                                      <w:color w:val="000000" w:themeColor="text1"/>
                                    </w:rPr>
                                    <w:t>2022)</w:t>
                                  </w:r>
                                </w:p>
                                <w:p w14:paraId="67EEF2A6" w14:textId="3D82A78C" w:rsidR="005A36BF" w:rsidRPr="005A36BF" w:rsidRDefault="005A36BF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A36BF">
                                    <w:rPr>
                                      <w:color w:val="000000" w:themeColor="text1"/>
                                    </w:rPr>
                                    <w:t>Desenvolvimento Web Completo (cursando)</w:t>
                                  </w:r>
                                </w:p>
                                <w:p w14:paraId="42956BBC" w14:textId="586285EB" w:rsidR="005A36BF" w:rsidRDefault="005A36BF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A36BF">
                                    <w:rPr>
                                      <w:color w:val="000000" w:themeColor="text1"/>
                                    </w:rPr>
                                    <w:t>MySQL (Cursando)</w:t>
                                  </w:r>
                                </w:p>
                                <w:p w14:paraId="546D8554" w14:textId="3A093C5B" w:rsidR="00581AE6" w:rsidRDefault="00FB4853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Formação Iniciante em Lógica de programação T5 – Oracle Next Education</w:t>
                                  </w:r>
                                  <w:r w:rsidR="004F5327">
                                    <w:rPr>
                                      <w:color w:val="000000" w:themeColor="text1"/>
                                    </w:rPr>
                                    <w:t xml:space="preserve"> (2023)</w:t>
                                  </w:r>
                                </w:p>
                                <w:p w14:paraId="065E2CC7" w14:textId="6D93FA63" w:rsidR="004F5327" w:rsidRDefault="004F5327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Curso Git e </w:t>
                                  </w:r>
                                  <w:r w:rsidR="006C439E">
                                    <w:rPr>
                                      <w:color w:val="000000" w:themeColor="text1"/>
                                    </w:rPr>
                                    <w:t>GitHub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(2023)</w:t>
                                  </w:r>
                                </w:p>
                                <w:p w14:paraId="65F63700" w14:textId="2A43DACD" w:rsidR="00657B5B" w:rsidRDefault="00657B5B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Formação Font-End</w:t>
                                  </w:r>
                                  <w:r w:rsidR="00612C57">
                                    <w:rPr>
                                      <w:color w:val="000000" w:themeColor="text1"/>
                                    </w:rPr>
                                    <w:t xml:space="preserve"> – Oracle Next Education (2023)</w:t>
                                  </w:r>
                                </w:p>
                                <w:p w14:paraId="62557032" w14:textId="77777777" w:rsidR="009248A2" w:rsidRDefault="009248A2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F576CC6" w14:textId="77777777" w:rsidR="00B22E79" w:rsidRPr="005A36BF" w:rsidRDefault="00B22E79" w:rsidP="0027349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A4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4" o:spid="_x0000_s1026" type="#_x0000_t202" style="position:absolute;margin-left:-6.6pt;margin-top:98.95pt;width:370.65pt;height:20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" filled="f" stroked="f" strokeweight=".5pt">
                      <v:textbox inset="0,,0">
                        <w:txbxContent>
                          <w:p w14:paraId="60678F22" w14:textId="1F46BD9C" w:rsidR="00273496" w:rsidRDefault="00273496" w:rsidP="00273496">
                            <w:pPr>
                              <w:rPr>
                                <w:color w:val="581756" w:themeColor="accent6" w:themeShade="40"/>
                                <w:sz w:val="44"/>
                                <w:szCs w:val="44"/>
                              </w:rPr>
                            </w:pPr>
                            <w:r w:rsidRPr="00273496">
                              <w:rPr>
                                <w:color w:val="581756" w:themeColor="accent6" w:themeShade="40"/>
                                <w:sz w:val="44"/>
                                <w:szCs w:val="44"/>
                              </w:rPr>
                              <w:t>Cursos</w:t>
                            </w:r>
                          </w:p>
                          <w:p w14:paraId="27421597" w14:textId="2B388396" w:rsidR="00273496" w:rsidRPr="005A36BF" w:rsidRDefault="005A36BF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36BF">
                              <w:rPr>
                                <w:color w:val="000000" w:themeColor="text1"/>
                              </w:rPr>
                              <w:t xml:space="preserve">Fundamentos de Lógica da </w:t>
                            </w:r>
                            <w:r w:rsidR="000B7992" w:rsidRPr="005A36BF">
                              <w:rPr>
                                <w:color w:val="000000" w:themeColor="text1"/>
                              </w:rPr>
                              <w:t>Programação (</w:t>
                            </w:r>
                            <w:r w:rsidRPr="005A36BF">
                              <w:rPr>
                                <w:color w:val="000000" w:themeColor="text1"/>
                              </w:rPr>
                              <w:t>2022)</w:t>
                            </w:r>
                          </w:p>
                          <w:p w14:paraId="66E6CB10" w14:textId="5BD50362" w:rsidR="005A36BF" w:rsidRPr="005A36BF" w:rsidRDefault="005A36BF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36BF">
                              <w:rPr>
                                <w:color w:val="000000" w:themeColor="text1"/>
                              </w:rPr>
                              <w:t xml:space="preserve">Linguagem de Programação Python – </w:t>
                            </w:r>
                            <w:r w:rsidR="000B7992" w:rsidRPr="005A36BF">
                              <w:rPr>
                                <w:color w:val="000000" w:themeColor="text1"/>
                              </w:rPr>
                              <w:t>Básico (</w:t>
                            </w:r>
                            <w:r w:rsidRPr="005A36BF">
                              <w:rPr>
                                <w:color w:val="000000" w:themeColor="text1"/>
                              </w:rPr>
                              <w:t>2022)</w:t>
                            </w:r>
                          </w:p>
                          <w:p w14:paraId="67EEF2A6" w14:textId="3D82A78C" w:rsidR="005A36BF" w:rsidRPr="005A36BF" w:rsidRDefault="005A36BF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36BF">
                              <w:rPr>
                                <w:color w:val="000000" w:themeColor="text1"/>
                              </w:rPr>
                              <w:t>Desenvolvimento Web Completo (cursando)</w:t>
                            </w:r>
                          </w:p>
                          <w:p w14:paraId="42956BBC" w14:textId="586285EB" w:rsidR="005A36BF" w:rsidRDefault="005A36BF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36BF">
                              <w:rPr>
                                <w:color w:val="000000" w:themeColor="text1"/>
                              </w:rPr>
                              <w:t>MySQL (Cursando)</w:t>
                            </w:r>
                          </w:p>
                          <w:p w14:paraId="546D8554" w14:textId="3A093C5B" w:rsidR="00581AE6" w:rsidRDefault="00FB4853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Formação Iniciante em Lógica de programação T5 – Oracle Next Education</w:t>
                            </w:r>
                            <w:r w:rsidR="004F5327">
                              <w:rPr>
                                <w:color w:val="000000" w:themeColor="text1"/>
                              </w:rPr>
                              <w:t xml:space="preserve"> (2023)</w:t>
                            </w:r>
                          </w:p>
                          <w:p w14:paraId="065E2CC7" w14:textId="6D93FA63" w:rsidR="004F5327" w:rsidRDefault="004F5327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Curso Git e </w:t>
                            </w:r>
                            <w:r w:rsidR="006C439E">
                              <w:rPr>
                                <w:color w:val="000000" w:themeColor="text1"/>
                              </w:rPr>
                              <w:t>GitHub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(2023)</w:t>
                            </w:r>
                          </w:p>
                          <w:p w14:paraId="65F63700" w14:textId="2A43DACD" w:rsidR="00657B5B" w:rsidRDefault="00657B5B" w:rsidP="0027349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Formação Font-End</w:t>
                            </w:r>
                            <w:r w:rsidR="00612C57">
                              <w:rPr>
                                <w:color w:val="000000" w:themeColor="text1"/>
                              </w:rPr>
                              <w:t xml:space="preserve"> – Oracle Next Education (2023)</w:t>
                            </w:r>
                          </w:p>
                          <w:p w14:paraId="62557032" w14:textId="77777777" w:rsidR="009248A2" w:rsidRDefault="009248A2" w:rsidP="0027349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F576CC6" w14:textId="77777777" w:rsidR="00B22E79" w:rsidRPr="005A36BF" w:rsidRDefault="00B22E79" w:rsidP="0027349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34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4FA6226" wp14:editId="7F2CF4EF">
                      <wp:simplePos x="0" y="0"/>
                      <wp:positionH relativeFrom="column">
                        <wp:posOffset>-8559</wp:posOffset>
                      </wp:positionH>
                      <wp:positionV relativeFrom="paragraph">
                        <wp:posOffset>938226</wp:posOffset>
                      </wp:positionV>
                      <wp:extent cx="1915160" cy="139011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160" cy="13901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E33394" id="Retângulo 1" o:spid="_x0000_s1026" style="position:absolute;margin-left:-.65pt;margin-top:73.9pt;width:150.8pt;height:1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" filled="f" strokecolor="#8a2387 [3204]">
                      <v:stroke joinstyle="round"/>
                    </v:rect>
                  </w:pict>
                </mc:Fallback>
              </mc:AlternateContent>
            </w:r>
            <w:r w:rsidR="000334C1" w:rsidRPr="00822F77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224C6B45" wp14:editId="164AC4F1">
                      <wp:extent cx="4552951" cy="1415332"/>
                      <wp:effectExtent l="0" t="0" r="0" b="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1415332"/>
                                <a:chOff x="-1" y="0"/>
                                <a:chExt cx="4552951" cy="1415332"/>
                              </a:xfrm>
                            </wpg:grpSpPr>
                            <wps:wsp>
                              <wps:cNvPr id="64" name="Caixa de texto 64"/>
                              <wps:cNvSpPr txBox="1"/>
                              <wps:spPr>
                                <a:xfrm>
                                  <a:off x="2028752" y="0"/>
                                  <a:ext cx="2524198" cy="14153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B90D48" w14:textId="7F473FEA" w:rsidR="000334C1" w:rsidRPr="00415CF3" w:rsidRDefault="006B3F5D" w:rsidP="00415CF3">
                                    <w:r>
                                      <w:t>M</w:t>
                                    </w:r>
                                    <w:r w:rsidR="00273496">
                                      <w:t>é</w:t>
                                    </w:r>
                                    <w:r>
                                      <w:t>tod</w:t>
                                    </w:r>
                                    <w:r w:rsidR="00273496">
                                      <w:t>os</w:t>
                                    </w:r>
                                    <w:r>
                                      <w:t xml:space="preserve"> </w:t>
                                    </w:r>
                                    <w:r w:rsidR="00273496">
                                      <w:t>Ágeis</w:t>
                                    </w:r>
                                  </w:p>
                                  <w:p w14:paraId="243F5C3F" w14:textId="23927D94" w:rsidR="000334C1" w:rsidRPr="00415CF3" w:rsidRDefault="00273496" w:rsidP="00415CF3">
                                    <w:r>
                                      <w:t>Prototipagem</w:t>
                                    </w:r>
                                  </w:p>
                                  <w:p w14:paraId="2DC2B59A" w14:textId="36A1CB95" w:rsidR="000334C1" w:rsidRPr="00415CF3" w:rsidRDefault="00273496" w:rsidP="00415CF3">
                                    <w:r>
                                      <w:t>Gestão de Indicadores</w:t>
                                    </w:r>
                                  </w:p>
                                  <w:p w14:paraId="21BDB12F" w14:textId="324EB288" w:rsidR="000334C1" w:rsidRDefault="00273496" w:rsidP="00415CF3">
                                    <w:r>
                                      <w:t>Design Thinking</w:t>
                                    </w:r>
                                  </w:p>
                                  <w:p w14:paraId="3C166983" w14:textId="70FF76ED" w:rsidR="00273496" w:rsidRPr="00415CF3" w:rsidRDefault="00273496" w:rsidP="00415CF3">
                                    <w:r>
                                      <w:t>Desenvolvimento 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tângulo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tângulo 66"/>
                              <wps:cNvSpPr/>
                              <wps:spPr>
                                <a:xfrm>
                                  <a:off x="0" y="66675"/>
                                  <a:ext cx="1065475" cy="155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tângulo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tângulo 68"/>
                              <wps:cNvSpPr/>
                              <wps:spPr>
                                <a:xfrm>
                                  <a:off x="0" y="266492"/>
                                  <a:ext cx="1057524" cy="1391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tângulo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tângulo 70"/>
                              <wps:cNvSpPr/>
                              <wps:spPr>
                                <a:xfrm>
                                  <a:off x="-1" y="476064"/>
                                  <a:ext cx="81103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tângulo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tângulo 72"/>
                              <wps:cNvSpPr/>
                              <wps:spPr>
                                <a:xfrm>
                                  <a:off x="0" y="694783"/>
                                  <a:ext cx="373711" cy="1477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C6B45" id="Grupo 3" o:spid="_x0000_s1027" alt="&quot;&quot;" style="width:358.5pt;height:111.45pt;mso-position-horizontal-relative:char;mso-position-vertical-relative:line" coordorigin="" coordsize="45529,1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">
                      <v:shape id="_x0000_s1028" type="#_x0000_t202" style="position:absolute;left:20287;width:25242;height:1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26B90D48" w14:textId="7F473FEA" w:rsidR="000334C1" w:rsidRPr="00415CF3" w:rsidRDefault="006B3F5D" w:rsidP="00415CF3">
                              <w:r>
                                <w:t>M</w:t>
                              </w:r>
                              <w:r w:rsidR="00273496">
                                <w:t>é</w:t>
                              </w:r>
                              <w:r>
                                <w:t>tod</w:t>
                              </w:r>
                              <w:r w:rsidR="00273496">
                                <w:t>os</w:t>
                              </w:r>
                              <w:r>
                                <w:t xml:space="preserve"> </w:t>
                              </w:r>
                              <w:r w:rsidR="00273496">
                                <w:t>Ágeis</w:t>
                              </w:r>
                            </w:p>
                            <w:p w14:paraId="243F5C3F" w14:textId="23927D94" w:rsidR="000334C1" w:rsidRPr="00415CF3" w:rsidRDefault="00273496" w:rsidP="00415CF3">
                              <w:r>
                                <w:t>Prototipagem</w:t>
                              </w:r>
                            </w:p>
                            <w:p w14:paraId="2DC2B59A" w14:textId="36A1CB95" w:rsidR="000334C1" w:rsidRPr="00415CF3" w:rsidRDefault="00273496" w:rsidP="00415CF3">
                              <w:r>
                                <w:t>Gestão de Indicadores</w:t>
                              </w:r>
                            </w:p>
                            <w:p w14:paraId="21BDB12F" w14:textId="324EB288" w:rsidR="000334C1" w:rsidRDefault="00273496" w:rsidP="00415CF3">
                              <w:r>
                                <w:t>Design Thinking</w:t>
                              </w:r>
                            </w:p>
                            <w:p w14:paraId="3C166983" w14:textId="70FF76ED" w:rsidR="00273496" w:rsidRPr="00415CF3" w:rsidRDefault="00273496" w:rsidP="00415CF3">
                              <w:r>
                                <w:t>Desenvolvimento WEB</w:t>
                              </w:r>
                            </w:p>
                          </w:txbxContent>
                        </v:textbox>
                      </v:shape>
                      <v:rect id="Retângulo 65" o:spid="_x0000_s1029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tângulo 66" o:spid="_x0000_s1030" style="position:absolute;top:666;width:10654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tângulo 67" o:spid="_x0000_s1031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tângulo 68" o:spid="_x0000_s1032" style="position:absolute;top:2664;width:10575;height:1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tângulo 69" o:spid="_x0000_s1033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tângulo 70" o:spid="_x0000_s1034" style="position:absolute;top:4760;width:811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tângulo 71" o:spid="_x0000_s1035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tângulo 72" o:spid="_x0000_s1036" style="position:absolute;top:6947;width:3737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822F77" w14:paraId="42EE5CB0" w14:textId="77777777" w:rsidTr="008A171A">
        <w:trPr>
          <w:trHeight w:val="4176"/>
        </w:trPr>
        <w:tc>
          <w:tcPr>
            <w:tcW w:w="3420" w:type="dxa"/>
            <w:gridSpan w:val="6"/>
          </w:tcPr>
          <w:p w14:paraId="4777CF4A" w14:textId="04DA99E7" w:rsidR="000334C1" w:rsidRPr="00822F77" w:rsidRDefault="005A36BF" w:rsidP="008A171A">
            <w:pPr>
              <w:pStyle w:val="SobreMim"/>
            </w:pPr>
            <w:r>
              <w:t>Solteiro, 33 anos, moro em Vila Isabel – RJ. Organizado, boa Comunicação, Facilidade em aprender.</w:t>
            </w:r>
          </w:p>
        </w:tc>
        <w:tc>
          <w:tcPr>
            <w:tcW w:w="720" w:type="dxa"/>
            <w:vMerge/>
          </w:tcPr>
          <w:p w14:paraId="5A581F3A" w14:textId="77777777" w:rsidR="000334C1" w:rsidRPr="00822F77" w:rsidRDefault="000334C1" w:rsidP="008A171A">
            <w:pPr>
              <w:pStyle w:val="SobreMim"/>
            </w:pPr>
          </w:p>
        </w:tc>
        <w:tc>
          <w:tcPr>
            <w:tcW w:w="7236" w:type="dxa"/>
            <w:vMerge/>
          </w:tcPr>
          <w:p w14:paraId="01B2C9A4" w14:textId="77777777" w:rsidR="000334C1" w:rsidRPr="00822F77" w:rsidRDefault="000334C1" w:rsidP="008A171A">
            <w:pPr>
              <w:pStyle w:val="SobreMim"/>
            </w:pPr>
          </w:p>
        </w:tc>
      </w:tr>
      <w:tr w:rsidR="000334C1" w:rsidRPr="00822F77" w14:paraId="1B512814" w14:textId="77777777" w:rsidTr="000873F6">
        <w:trPr>
          <w:trHeight w:val="540"/>
        </w:trPr>
        <w:tc>
          <w:tcPr>
            <w:tcW w:w="316" w:type="dxa"/>
          </w:tcPr>
          <w:p w14:paraId="4D66AA0D" w14:textId="77777777" w:rsidR="000334C1" w:rsidRPr="00822F77" w:rsidRDefault="000334C1" w:rsidP="004A28EA">
            <w:pPr>
              <w:pStyle w:val="Ttulo4"/>
            </w:pPr>
          </w:p>
        </w:tc>
        <w:sdt>
          <w:sdtPr>
            <w:id w:val="1050265814"/>
            <w:placeholder>
              <w:docPart w:val="CF29F6DDC3D64165BF42BDEA83F430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6968498" w14:textId="77777777" w:rsidR="000334C1" w:rsidRPr="00822F77" w:rsidRDefault="000334C1" w:rsidP="004A28EA">
                <w:pPr>
                  <w:pStyle w:val="Ttulo4"/>
                </w:pPr>
                <w:r w:rsidRPr="00822F77">
                  <w:rPr>
                    <w:lang w:bidi="pt-BR"/>
                  </w:rPr>
                  <w:t>C O N T A T O</w:t>
                </w:r>
              </w:p>
            </w:tc>
          </w:sdtContent>
        </w:sdt>
        <w:tc>
          <w:tcPr>
            <w:tcW w:w="270" w:type="dxa"/>
          </w:tcPr>
          <w:p w14:paraId="0769AD30" w14:textId="77777777" w:rsidR="000334C1" w:rsidRPr="00822F77" w:rsidRDefault="000334C1" w:rsidP="004A28EA">
            <w:pPr>
              <w:pStyle w:val="Ttulo4"/>
            </w:pPr>
          </w:p>
        </w:tc>
        <w:tc>
          <w:tcPr>
            <w:tcW w:w="720" w:type="dxa"/>
          </w:tcPr>
          <w:p w14:paraId="7C25C88D" w14:textId="77777777" w:rsidR="000334C1" w:rsidRPr="00822F77" w:rsidRDefault="000334C1" w:rsidP="005E435A">
            <w:pPr>
              <w:pStyle w:val="Ttulo4"/>
            </w:pPr>
          </w:p>
        </w:tc>
        <w:tc>
          <w:tcPr>
            <w:tcW w:w="7236" w:type="dxa"/>
            <w:vMerge/>
          </w:tcPr>
          <w:p w14:paraId="508BB951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4055E2AF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137B3DF7" w14:textId="77777777" w:rsidR="000334C1" w:rsidRPr="00822F77" w:rsidRDefault="00126DCE" w:rsidP="00BE5968">
            <w:r>
              <w:rPr>
                <w:lang w:bidi="pt-BR"/>
              </w:rPr>
              <w:pict w14:anchorId="0CB06306">
                <v:shape 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7A04F722" w14:textId="7A167BA6" w:rsidR="000334C1" w:rsidRPr="006B3F5D" w:rsidRDefault="006B3F5D" w:rsidP="00BE5968">
            <w:pPr>
              <w:pStyle w:val="Contato1"/>
              <w:rPr>
                <w:sz w:val="22"/>
                <w:szCs w:val="22"/>
              </w:rPr>
            </w:pPr>
            <w:r w:rsidRPr="006B3F5D">
              <w:rPr>
                <w:sz w:val="22"/>
                <w:szCs w:val="22"/>
              </w:rPr>
              <w:t>Jefferson.a.hp@gmail.com</w:t>
            </w:r>
          </w:p>
        </w:tc>
        <w:tc>
          <w:tcPr>
            <w:tcW w:w="720" w:type="dxa"/>
            <w:vMerge w:val="restart"/>
          </w:tcPr>
          <w:p w14:paraId="2B89BB5B" w14:textId="2486F61F" w:rsidR="000334C1" w:rsidRPr="00822F77" w:rsidRDefault="000334C1" w:rsidP="004A28EA">
            <w:r w:rsidRPr="00822F77">
              <w:rPr>
                <w:lang w:bidi="pt-BR"/>
              </w:rPr>
              <w:t xml:space="preserve"> </w:t>
            </w:r>
          </w:p>
        </w:tc>
        <w:tc>
          <w:tcPr>
            <w:tcW w:w="7236" w:type="dxa"/>
            <w:vMerge/>
          </w:tcPr>
          <w:p w14:paraId="5DE54A07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44C02BE4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39E61BE1" w14:textId="77777777" w:rsidR="000334C1" w:rsidRPr="00822F77" w:rsidRDefault="000334C1" w:rsidP="00BE5968">
            <w:r w:rsidRPr="00822F77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65D3991F" wp14:editId="01A62018">
                      <wp:extent cx="114186" cy="211455"/>
                      <wp:effectExtent l="38100" t="38100" r="38735" b="36195"/>
                      <wp:docPr id="5" name="Elemento 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v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v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v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9BE59C" id="Elemento gráfico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">
      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4BC86B71" w14:textId="7A1E04FE" w:rsidR="000B7992" w:rsidRPr="000B7992" w:rsidRDefault="006B3F5D" w:rsidP="000B7992">
            <w:pPr>
              <w:pStyle w:val="Contato1"/>
            </w:pPr>
            <w:r>
              <w:t>(21) 96438-5827</w:t>
            </w:r>
          </w:p>
        </w:tc>
        <w:tc>
          <w:tcPr>
            <w:tcW w:w="720" w:type="dxa"/>
            <w:vMerge/>
          </w:tcPr>
          <w:p w14:paraId="62CEACAF" w14:textId="77777777" w:rsidR="000334C1" w:rsidRPr="00822F77" w:rsidRDefault="000334C1" w:rsidP="004A28EA"/>
        </w:tc>
        <w:tc>
          <w:tcPr>
            <w:tcW w:w="7236" w:type="dxa"/>
            <w:vMerge/>
          </w:tcPr>
          <w:p w14:paraId="2DC39F39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749E8A2F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1B60B008" w14:textId="4B5EE8DC" w:rsidR="000334C1" w:rsidRPr="00822F77" w:rsidRDefault="000334C1" w:rsidP="00BE5968"/>
        </w:tc>
        <w:tc>
          <w:tcPr>
            <w:tcW w:w="2970" w:type="dxa"/>
            <w:gridSpan w:val="4"/>
            <w:vAlign w:val="center"/>
          </w:tcPr>
          <w:p w14:paraId="674DF374" w14:textId="7D28B5F0" w:rsidR="000334C1" w:rsidRPr="00822F77" w:rsidRDefault="00491E11" w:rsidP="00BE5968">
            <w:pPr>
              <w:pStyle w:val="Contato1"/>
            </w:pPr>
            <w:r w:rsidRPr="00491E11">
              <w:t>https://www.linkedin.com/in/jefferson-ferreira-desenvolvedor/</w:t>
            </w:r>
          </w:p>
        </w:tc>
        <w:tc>
          <w:tcPr>
            <w:tcW w:w="720" w:type="dxa"/>
            <w:vMerge/>
          </w:tcPr>
          <w:p w14:paraId="34818D19" w14:textId="77777777" w:rsidR="000334C1" w:rsidRPr="00822F77" w:rsidRDefault="000334C1" w:rsidP="004A28EA"/>
        </w:tc>
        <w:tc>
          <w:tcPr>
            <w:tcW w:w="7236" w:type="dxa"/>
            <w:vMerge/>
          </w:tcPr>
          <w:p w14:paraId="690EB765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6AC68DE6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01282DE1" w14:textId="40CD0954" w:rsidR="000334C1" w:rsidRPr="00822F77" w:rsidRDefault="006B3F5D" w:rsidP="00BE5968">
            <w:pPr>
              <w:pStyle w:val="Contato2"/>
            </w:pPr>
            <w:r>
              <w:t>Rio de Janeiro, RJ</w:t>
            </w:r>
          </w:p>
          <w:p w14:paraId="7D74CD80" w14:textId="77777777" w:rsidR="000334C1" w:rsidRPr="00822F77" w:rsidRDefault="000334C1" w:rsidP="00BE5968">
            <w:pPr>
              <w:pStyle w:val="Contato2"/>
            </w:pPr>
            <w:r w:rsidRPr="00822F77">
              <w:rPr>
                <w:noProof/>
                <w:lang w:bidi="pt-BR"/>
              </w:rPr>
              <w:drawing>
                <wp:inline distT="0" distB="0" distL="0" distR="0" wp14:anchorId="77401C03" wp14:editId="717F952D">
                  <wp:extent cx="343501" cy="343501"/>
                  <wp:effectExtent l="0" t="0" r="0" b="0"/>
                  <wp:docPr id="57" name="Elemento 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04FCB39F" w14:textId="77777777" w:rsidR="000334C1" w:rsidRPr="00822F77" w:rsidRDefault="000334C1" w:rsidP="004A28EA"/>
        </w:tc>
        <w:tc>
          <w:tcPr>
            <w:tcW w:w="7236" w:type="dxa"/>
            <w:vMerge/>
          </w:tcPr>
          <w:p w14:paraId="6D838D09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758C4B44" w14:textId="77777777" w:rsidTr="008A171A">
        <w:trPr>
          <w:trHeight w:val="1008"/>
        </w:trPr>
        <w:tc>
          <w:tcPr>
            <w:tcW w:w="3420" w:type="dxa"/>
            <w:gridSpan w:val="6"/>
          </w:tcPr>
          <w:p w14:paraId="5E3EA5AB" w14:textId="77777777" w:rsidR="000334C1" w:rsidRPr="00822F77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466675E" w14:textId="77777777" w:rsidR="000334C1" w:rsidRPr="00822F77" w:rsidRDefault="000334C1" w:rsidP="004A28EA"/>
        </w:tc>
        <w:tc>
          <w:tcPr>
            <w:tcW w:w="7236" w:type="dxa"/>
            <w:vMerge/>
          </w:tcPr>
          <w:p w14:paraId="07983740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24CE82D7" w14:textId="77777777" w:rsidTr="00AA1166">
        <w:trPr>
          <w:trHeight w:val="585"/>
        </w:trPr>
        <w:tc>
          <w:tcPr>
            <w:tcW w:w="450" w:type="dxa"/>
            <w:gridSpan w:val="2"/>
          </w:tcPr>
          <w:p w14:paraId="223078AD" w14:textId="77777777" w:rsidR="000334C1" w:rsidRPr="00822F77" w:rsidRDefault="000334C1" w:rsidP="00453A7B">
            <w:pPr>
              <w:pStyle w:val="Ttulo4"/>
            </w:pPr>
          </w:p>
        </w:tc>
        <w:sdt>
          <w:sdtPr>
            <w:id w:val="-1745956179"/>
            <w:placeholder>
              <w:docPart w:val="DB252CEA7FD44A98B1B6589A9A1F1F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389239D3" w14:textId="77777777" w:rsidR="000334C1" w:rsidRPr="00822F77" w:rsidRDefault="000334C1" w:rsidP="00453A7B">
                <w:pPr>
                  <w:pStyle w:val="Ttulo4"/>
                </w:pPr>
                <w:r w:rsidRPr="00822F77">
                  <w:rPr>
                    <w:lang w:bidi="pt-BR"/>
                  </w:rPr>
                  <w:t>E D u c a ç ã o</w:t>
                </w:r>
              </w:p>
            </w:tc>
          </w:sdtContent>
        </w:sdt>
        <w:tc>
          <w:tcPr>
            <w:tcW w:w="270" w:type="dxa"/>
          </w:tcPr>
          <w:p w14:paraId="5CC1173C" w14:textId="77777777" w:rsidR="000334C1" w:rsidRPr="00822F77" w:rsidRDefault="000334C1" w:rsidP="00453A7B">
            <w:pPr>
              <w:pStyle w:val="Ttulo4"/>
            </w:pPr>
          </w:p>
        </w:tc>
        <w:tc>
          <w:tcPr>
            <w:tcW w:w="720" w:type="dxa"/>
            <w:vMerge/>
          </w:tcPr>
          <w:p w14:paraId="76A552DA" w14:textId="77777777" w:rsidR="000334C1" w:rsidRPr="00822F77" w:rsidRDefault="000334C1" w:rsidP="005B2877">
            <w:pPr>
              <w:pStyle w:val="Ttulo4"/>
            </w:pPr>
          </w:p>
        </w:tc>
        <w:tc>
          <w:tcPr>
            <w:tcW w:w="7236" w:type="dxa"/>
            <w:vMerge/>
          </w:tcPr>
          <w:p w14:paraId="3F687147" w14:textId="77777777" w:rsidR="000334C1" w:rsidRPr="00822F77" w:rsidRDefault="000334C1" w:rsidP="002E7306">
            <w:pPr>
              <w:pStyle w:val="Ttulo"/>
            </w:pPr>
          </w:p>
        </w:tc>
      </w:tr>
      <w:tr w:rsidR="000334C1" w:rsidRPr="00822F77" w14:paraId="6AA32C94" w14:textId="77777777" w:rsidTr="00453A7B">
        <w:trPr>
          <w:trHeight w:val="170"/>
        </w:trPr>
        <w:tc>
          <w:tcPr>
            <w:tcW w:w="3420" w:type="dxa"/>
            <w:gridSpan w:val="6"/>
          </w:tcPr>
          <w:p w14:paraId="217E47FA" w14:textId="77777777" w:rsidR="000334C1" w:rsidRPr="00822F77" w:rsidRDefault="000334C1" w:rsidP="00453A7B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49BFB72" w14:textId="77777777" w:rsidR="000334C1" w:rsidRPr="00822F77" w:rsidRDefault="000334C1" w:rsidP="00453A7B"/>
        </w:tc>
        <w:tc>
          <w:tcPr>
            <w:tcW w:w="7236" w:type="dxa"/>
            <w:vMerge/>
          </w:tcPr>
          <w:p w14:paraId="6F09EBAD" w14:textId="77777777" w:rsidR="000334C1" w:rsidRPr="00822F77" w:rsidRDefault="000334C1" w:rsidP="00453A7B">
            <w:pPr>
              <w:pStyle w:val="Ttulo"/>
            </w:pPr>
          </w:p>
        </w:tc>
      </w:tr>
      <w:tr w:rsidR="000334C1" w:rsidRPr="00822F77" w14:paraId="6EAA79EC" w14:textId="77777777" w:rsidTr="00453A7B">
        <w:trPr>
          <w:trHeight w:val="1107"/>
        </w:trPr>
        <w:tc>
          <w:tcPr>
            <w:tcW w:w="450" w:type="dxa"/>
            <w:gridSpan w:val="2"/>
          </w:tcPr>
          <w:p w14:paraId="10F216CA" w14:textId="77777777" w:rsidR="000334C1" w:rsidRPr="00822F77" w:rsidRDefault="000334C1" w:rsidP="00453A7B">
            <w:pPr>
              <w:rPr>
                <w:noProof/>
              </w:rPr>
            </w:pPr>
            <w:r w:rsidRPr="00822F77">
              <w:rPr>
                <w:noProof/>
                <w:lang w:bidi="pt-BR"/>
              </w:rPr>
              <w:drawing>
                <wp:inline distT="0" distB="0" distL="0" distR="0" wp14:anchorId="468AC360" wp14:editId="54762698">
                  <wp:extent cx="313522" cy="313522"/>
                  <wp:effectExtent l="0" t="0" r="0" b="0"/>
                  <wp:docPr id="76" name="Elemento gráfico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326101E0" w14:textId="669C0361" w:rsidR="000334C1" w:rsidRPr="00822F77" w:rsidRDefault="006B3F5D" w:rsidP="00453A7B">
            <w:pPr>
              <w:pStyle w:val="Ttulo5"/>
              <w:rPr>
                <w:noProof/>
              </w:rPr>
            </w:pPr>
            <w:r>
              <w:rPr>
                <w:noProof/>
              </w:rPr>
              <w:t>Centro universitário celso lisboa</w:t>
            </w:r>
          </w:p>
          <w:p w14:paraId="4E91B495" w14:textId="5CAB94FC" w:rsidR="000334C1" w:rsidRPr="00822F77" w:rsidRDefault="006B3F5D" w:rsidP="00453A7B">
            <w:pPr>
              <w:pStyle w:val="Contato1"/>
            </w:pPr>
            <w:r>
              <w:t>Análise e Desenvolvimento de sistemas</w:t>
            </w:r>
          </w:p>
          <w:p w14:paraId="46C99989" w14:textId="2629F25F" w:rsidR="000334C1" w:rsidRPr="00822F77" w:rsidRDefault="005A36BF" w:rsidP="00453A7B">
            <w:pPr>
              <w:pStyle w:val="Ttulo6"/>
            </w:pPr>
            <w:r>
              <w:t>C</w:t>
            </w:r>
            <w:r w:rsidR="006B3F5D">
              <w:t>ursando</w:t>
            </w:r>
            <w:r>
              <w:t xml:space="preserve"> 4º </w:t>
            </w:r>
            <w:r w:rsidR="000B7992">
              <w:t>Período</w:t>
            </w:r>
          </w:p>
        </w:tc>
        <w:tc>
          <w:tcPr>
            <w:tcW w:w="720" w:type="dxa"/>
            <w:vMerge/>
          </w:tcPr>
          <w:p w14:paraId="3F13FBB4" w14:textId="77777777" w:rsidR="000334C1" w:rsidRPr="00822F77" w:rsidRDefault="000334C1" w:rsidP="00453A7B"/>
        </w:tc>
        <w:tc>
          <w:tcPr>
            <w:tcW w:w="7236" w:type="dxa"/>
            <w:vMerge/>
          </w:tcPr>
          <w:p w14:paraId="7CAC078C" w14:textId="77777777" w:rsidR="000334C1" w:rsidRPr="00822F77" w:rsidRDefault="000334C1" w:rsidP="00453A7B">
            <w:pPr>
              <w:pStyle w:val="Ttulo"/>
            </w:pPr>
          </w:p>
        </w:tc>
      </w:tr>
      <w:tr w:rsidR="000334C1" w:rsidRPr="00822F77" w14:paraId="68DBB24F" w14:textId="77777777" w:rsidTr="00453A7B">
        <w:trPr>
          <w:trHeight w:val="1445"/>
        </w:trPr>
        <w:tc>
          <w:tcPr>
            <w:tcW w:w="450" w:type="dxa"/>
            <w:gridSpan w:val="2"/>
          </w:tcPr>
          <w:p w14:paraId="1D143A83" w14:textId="1CA34427" w:rsidR="000334C1" w:rsidRPr="00822F77" w:rsidRDefault="000334C1" w:rsidP="00453A7B">
            <w:pPr>
              <w:rPr>
                <w:noProof/>
              </w:rPr>
            </w:pPr>
          </w:p>
        </w:tc>
        <w:tc>
          <w:tcPr>
            <w:tcW w:w="2970" w:type="dxa"/>
            <w:gridSpan w:val="4"/>
          </w:tcPr>
          <w:p w14:paraId="2C157D19" w14:textId="40B0528E" w:rsidR="000334C1" w:rsidRPr="00822F77" w:rsidRDefault="000334C1" w:rsidP="00887E05">
            <w:pPr>
              <w:pStyle w:val="Ttulo5"/>
            </w:pPr>
          </w:p>
          <w:p w14:paraId="4F6CE2D3" w14:textId="62759B96" w:rsidR="000334C1" w:rsidRPr="00822F77" w:rsidRDefault="000334C1" w:rsidP="00887E05">
            <w:pPr>
              <w:pStyle w:val="Contato1"/>
              <w:rPr>
                <w:rStyle w:val="CaracteresdoContato1"/>
              </w:rPr>
            </w:pPr>
          </w:p>
          <w:p w14:paraId="1F46A214" w14:textId="773389B8" w:rsidR="000334C1" w:rsidRPr="00822F77" w:rsidRDefault="00273496" w:rsidP="00887E05">
            <w:pPr>
              <w:pStyle w:val="Ttulo6"/>
            </w:pPr>
            <w:r>
              <w:t xml:space="preserve"> </w:t>
            </w:r>
          </w:p>
        </w:tc>
        <w:tc>
          <w:tcPr>
            <w:tcW w:w="720" w:type="dxa"/>
            <w:vMerge/>
          </w:tcPr>
          <w:p w14:paraId="73C4A28B" w14:textId="77777777" w:rsidR="000334C1" w:rsidRPr="00822F77" w:rsidRDefault="000334C1" w:rsidP="00453A7B"/>
        </w:tc>
        <w:tc>
          <w:tcPr>
            <w:tcW w:w="7236" w:type="dxa"/>
            <w:vMerge/>
          </w:tcPr>
          <w:p w14:paraId="599CA10F" w14:textId="77777777" w:rsidR="000334C1" w:rsidRPr="00822F77" w:rsidRDefault="000334C1" w:rsidP="00453A7B">
            <w:pPr>
              <w:pStyle w:val="Ttulo"/>
            </w:pPr>
          </w:p>
        </w:tc>
      </w:tr>
    </w:tbl>
    <w:p w14:paraId="4F547630" w14:textId="2D469C0E" w:rsidR="00871DB8" w:rsidRPr="00822F77" w:rsidRDefault="003B4AEF">
      <w:r w:rsidRPr="00822F77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ED68945" wp14:editId="08DD8BD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Elemento 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v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v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v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1AFDAA" id="Elemento gráfico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">
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822F77">
        <w:rPr>
          <w:noProof/>
          <w:lang w:bidi="pt-BR"/>
        </w:rPr>
        <w:drawing>
          <wp:anchor distT="0" distB="0" distL="114300" distR="114300" simplePos="0" relativeHeight="251681792" behindDoc="0" locked="0" layoutInCell="1" allowOverlap="1" wp14:anchorId="673275D8" wp14:editId="15DFCC0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Elemento 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822F77">
        <w:rPr>
          <w:noProof/>
          <w:lang w:bidi="pt-BR"/>
        </w:rPr>
        <w:drawing>
          <wp:anchor distT="0" distB="0" distL="114300" distR="114300" simplePos="0" relativeHeight="251672576" behindDoc="0" locked="0" layoutInCell="1" allowOverlap="1" wp14:anchorId="45A37D0A" wp14:editId="2C00C79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Elemento 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822F77">
        <w:rPr>
          <w:noProof/>
          <w:lang w:bidi="pt-BR"/>
        </w:rPr>
        <w:drawing>
          <wp:anchor distT="0" distB="0" distL="114300" distR="114300" simplePos="0" relativeHeight="251691008" behindDoc="0" locked="0" layoutInCell="1" allowOverlap="1" wp14:anchorId="34F4E4D6" wp14:editId="31FBB37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Elemento 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822F77">
        <w:rPr>
          <w:noProof/>
          <w:lang w:bidi="pt-BR"/>
        </w:rPr>
        <w:drawing>
          <wp:anchor distT="0" distB="0" distL="114300" distR="114300" simplePos="0" relativeHeight="251688960" behindDoc="0" locked="0" layoutInCell="1" allowOverlap="1" wp14:anchorId="201FDDC1" wp14:editId="018AF79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Elemento 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822F77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48A0A9" wp14:editId="3C48609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â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ângulo Direit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ângulo direit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FCA64" id="Grupo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â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ângulo Direit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ângulo direit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822F77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AD7291" wp14:editId="7C1100F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â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ângulo Direit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ângulo Direit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415D3" id="Grupo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â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ângulo Direit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ângulo Direit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  <w:r w:rsidR="00273496">
        <w:t xml:space="preserve">                                                                 </w:t>
      </w:r>
    </w:p>
    <w:sectPr w:rsidR="00871DB8" w:rsidRPr="00822F77" w:rsidSect="006668B8">
      <w:pgSz w:w="11906" w:h="16838" w:code="9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7BC9" w14:textId="77777777" w:rsidR="00A2276A" w:rsidRDefault="00A2276A" w:rsidP="00AA35A8">
      <w:pPr>
        <w:spacing w:line="240" w:lineRule="auto"/>
      </w:pPr>
      <w:r>
        <w:separator/>
      </w:r>
    </w:p>
  </w:endnote>
  <w:endnote w:type="continuationSeparator" w:id="0">
    <w:p w14:paraId="7AD7A766" w14:textId="77777777" w:rsidR="00A2276A" w:rsidRDefault="00A2276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F339" w14:textId="77777777" w:rsidR="00A2276A" w:rsidRDefault="00A2276A" w:rsidP="00AA35A8">
      <w:pPr>
        <w:spacing w:line="240" w:lineRule="auto"/>
      </w:pPr>
      <w:r>
        <w:separator/>
      </w:r>
    </w:p>
  </w:footnote>
  <w:footnote w:type="continuationSeparator" w:id="0">
    <w:p w14:paraId="5136BBD3" w14:textId="77777777" w:rsidR="00A2276A" w:rsidRDefault="00A2276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bullet="t">
        <v:imagedata r:id="rId1" o:title=""/>
      </v:shape>
    </w:pict>
  </w:numPicBullet>
  <w:numPicBullet w:numPicBulletId="1">
    <w:pict>
      <v:shape id="_x0000_i1027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68812">
    <w:abstractNumId w:val="0"/>
  </w:num>
  <w:num w:numId="2" w16cid:durableId="2089880641">
    <w:abstractNumId w:val="3"/>
  </w:num>
  <w:num w:numId="3" w16cid:durableId="1663049488">
    <w:abstractNumId w:val="1"/>
  </w:num>
  <w:num w:numId="4" w16cid:durableId="126059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A"/>
    <w:rsid w:val="0000752A"/>
    <w:rsid w:val="00025270"/>
    <w:rsid w:val="00033263"/>
    <w:rsid w:val="000334C1"/>
    <w:rsid w:val="000873F6"/>
    <w:rsid w:val="000B286F"/>
    <w:rsid w:val="000B7992"/>
    <w:rsid w:val="000D134B"/>
    <w:rsid w:val="00124ED6"/>
    <w:rsid w:val="00126DCE"/>
    <w:rsid w:val="00167789"/>
    <w:rsid w:val="00194704"/>
    <w:rsid w:val="001B160B"/>
    <w:rsid w:val="00203213"/>
    <w:rsid w:val="002236D5"/>
    <w:rsid w:val="00243756"/>
    <w:rsid w:val="0025298F"/>
    <w:rsid w:val="0027193E"/>
    <w:rsid w:val="00271E25"/>
    <w:rsid w:val="00273496"/>
    <w:rsid w:val="002C4E0C"/>
    <w:rsid w:val="002E7306"/>
    <w:rsid w:val="00331DCE"/>
    <w:rsid w:val="00352A17"/>
    <w:rsid w:val="003B4AEF"/>
    <w:rsid w:val="00415CF3"/>
    <w:rsid w:val="00453A7B"/>
    <w:rsid w:val="00491E11"/>
    <w:rsid w:val="004936B2"/>
    <w:rsid w:val="004A28EA"/>
    <w:rsid w:val="004F5327"/>
    <w:rsid w:val="00581AE6"/>
    <w:rsid w:val="005A36BF"/>
    <w:rsid w:val="00612C57"/>
    <w:rsid w:val="00657B5B"/>
    <w:rsid w:val="006668B8"/>
    <w:rsid w:val="006A1E18"/>
    <w:rsid w:val="006B3F5D"/>
    <w:rsid w:val="006C439E"/>
    <w:rsid w:val="006C7F5A"/>
    <w:rsid w:val="007033B8"/>
    <w:rsid w:val="00791376"/>
    <w:rsid w:val="007D7F15"/>
    <w:rsid w:val="00822F77"/>
    <w:rsid w:val="00831977"/>
    <w:rsid w:val="00871DB8"/>
    <w:rsid w:val="00887E05"/>
    <w:rsid w:val="008A171A"/>
    <w:rsid w:val="008C6FDE"/>
    <w:rsid w:val="008F180B"/>
    <w:rsid w:val="008F48B9"/>
    <w:rsid w:val="009049BC"/>
    <w:rsid w:val="009248A2"/>
    <w:rsid w:val="00962FA7"/>
    <w:rsid w:val="009D646A"/>
    <w:rsid w:val="00A2276A"/>
    <w:rsid w:val="00A633B0"/>
    <w:rsid w:val="00AA1166"/>
    <w:rsid w:val="00AA35A8"/>
    <w:rsid w:val="00AE562D"/>
    <w:rsid w:val="00B22E79"/>
    <w:rsid w:val="00B8453F"/>
    <w:rsid w:val="00B85473"/>
    <w:rsid w:val="00BE5968"/>
    <w:rsid w:val="00C62E97"/>
    <w:rsid w:val="00CB3E40"/>
    <w:rsid w:val="00CC0E44"/>
    <w:rsid w:val="00CF22B3"/>
    <w:rsid w:val="00D2756A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B4853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673DCB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BR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22F77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7E05"/>
  </w:style>
  <w:style w:type="paragraph" w:styleId="Rodap">
    <w:name w:val="footer"/>
    <w:basedOn w:val="Normal"/>
    <w:link w:val="Rodap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87E05"/>
  </w:style>
  <w:style w:type="table" w:styleId="Tabelacomgrade">
    <w:name w:val="Table Grid"/>
    <w:basedOn w:val="Tabe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oEspaoReservado">
    <w:name w:val="Placeholder Text"/>
    <w:basedOn w:val="Fontepargpadro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har">
    <w:name w:val="Título 4 Char"/>
    <w:basedOn w:val="Fontepargpadro"/>
    <w:link w:val="Ttulo4"/>
    <w:uiPriority w:val="9"/>
    <w:rsid w:val="00822F77"/>
    <w:rPr>
      <w:rFonts w:asciiTheme="majorHAnsi" w:eastAsiaTheme="majorEastAsia" w:hAnsiTheme="majorHAnsi" w:cstheme="majorBidi"/>
      <w:iCs/>
      <w:caps/>
      <w:color w:val="FFFFFF" w:themeColor="background1"/>
      <w:sz w:val="30"/>
    </w:rPr>
  </w:style>
  <w:style w:type="paragraph" w:customStyle="1" w:styleId="Contato1">
    <w:name w:val="Contato1"/>
    <w:basedOn w:val="Normal"/>
    <w:next w:val="Normal"/>
    <w:link w:val="CaracteresdoContato1"/>
    <w:uiPriority w:val="29"/>
    <w:qFormat/>
    <w:rsid w:val="00B8453F"/>
    <w:rPr>
      <w:color w:val="FFFFFF" w:themeColor="background1"/>
    </w:rPr>
  </w:style>
  <w:style w:type="paragraph" w:customStyle="1" w:styleId="Contato2">
    <w:name w:val="Contato2"/>
    <w:basedOn w:val="Normal"/>
    <w:next w:val="Normal"/>
    <w:link w:val="CaracteresdoContato2"/>
    <w:uiPriority w:val="29"/>
    <w:qFormat/>
    <w:rsid w:val="00822F77"/>
    <w:pPr>
      <w:jc w:val="center"/>
    </w:pPr>
    <w:rPr>
      <w:b/>
      <w:color w:val="FFFFFF" w:themeColor="background1"/>
    </w:rPr>
  </w:style>
  <w:style w:type="character" w:customStyle="1" w:styleId="CaracteresdoContato1">
    <w:name w:val="Caracteres do Contato1"/>
    <w:basedOn w:val="Fontepargpadro"/>
    <w:link w:val="Contato1"/>
    <w:uiPriority w:val="29"/>
    <w:rsid w:val="00887E05"/>
    <w:rPr>
      <w:color w:val="FFFFFF" w:themeColor="background1"/>
    </w:rPr>
  </w:style>
  <w:style w:type="character" w:customStyle="1" w:styleId="Ttulo5Char">
    <w:name w:val="Título 5 Char"/>
    <w:basedOn w:val="Fontepargpadro"/>
    <w:link w:val="Ttulo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acteresdoContato2">
    <w:name w:val="Caracteres do Contato2"/>
    <w:basedOn w:val="Fontepargpadro"/>
    <w:link w:val="Contato2"/>
    <w:uiPriority w:val="29"/>
    <w:rsid w:val="00822F77"/>
    <w:rPr>
      <w:b/>
      <w:color w:val="FFFFFF" w:themeColor="background1"/>
    </w:rPr>
  </w:style>
  <w:style w:type="character" w:customStyle="1" w:styleId="Ttulo6Char">
    <w:name w:val="Título 6 Char"/>
    <w:basedOn w:val="Fontepargpadro"/>
    <w:link w:val="Ttulo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SobreMim">
    <w:name w:val="SobreMim"/>
    <w:basedOn w:val="Normal"/>
    <w:next w:val="Normal"/>
    <w:link w:val="CaracteresSobreMi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acteresSobreMim">
    <w:name w:val="Caracteres SobreMim"/>
    <w:basedOn w:val="Fontepargpadro"/>
    <w:link w:val="SobreMim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\AppData\Roaming\Microsoft\Templates\Curr&#237;culo%20contempor&#226;ne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FF6ADC74244074AFDF38008289FE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36FCA-E674-41C2-8F7E-193CDA9ED989}"/>
      </w:docPartPr>
      <w:docPartBody>
        <w:p w:rsidR="00152315" w:rsidRDefault="00152315">
          <w:pPr>
            <w:pStyle w:val="17FF6ADC74244074AFDF38008289FEF9"/>
          </w:pPr>
          <w:r w:rsidRPr="00822F77">
            <w:rPr>
              <w:lang w:bidi="pt-BR"/>
            </w:rPr>
            <w:t>S O B R E  M I M</w:t>
          </w:r>
        </w:p>
      </w:docPartBody>
    </w:docPart>
    <w:docPart>
      <w:docPartPr>
        <w:name w:val="93313DA6CB014FE8AE15E34D8EBE81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AFE40F-B83F-434A-9F73-AECBBD677844}"/>
      </w:docPartPr>
      <w:docPartBody>
        <w:p w:rsidR="00152315" w:rsidRDefault="00152315">
          <w:pPr>
            <w:pStyle w:val="93313DA6CB014FE8AE15E34D8EBE8166"/>
          </w:pPr>
          <w:r w:rsidRPr="00822F77">
            <w:rPr>
              <w:lang w:bidi="pt-BR"/>
            </w:rPr>
            <w:t>Experiência</w:t>
          </w:r>
        </w:p>
      </w:docPartBody>
    </w:docPart>
    <w:docPart>
      <w:docPartPr>
        <w:name w:val="FD7664A46CFD4C4EB892666F12DF9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D5BC5B-3086-4493-AF39-80A0FC9F92A3}"/>
      </w:docPartPr>
      <w:docPartBody>
        <w:p w:rsidR="00152315" w:rsidRDefault="00152315">
          <w:pPr>
            <w:pStyle w:val="FD7664A46CFD4C4EB892666F12DF93E6"/>
          </w:pPr>
          <w:r w:rsidRPr="00822F77">
            <w:rPr>
              <w:lang w:bidi="pt-BR"/>
            </w:rPr>
            <w:t>Habilidades</w:t>
          </w:r>
        </w:p>
      </w:docPartBody>
    </w:docPart>
    <w:docPart>
      <w:docPartPr>
        <w:name w:val="CF29F6DDC3D64165BF42BDEA83F430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352A8F-CB9A-4C16-AF42-256F907C28A6}"/>
      </w:docPartPr>
      <w:docPartBody>
        <w:p w:rsidR="00152315" w:rsidRDefault="00152315">
          <w:pPr>
            <w:pStyle w:val="CF29F6DDC3D64165BF42BDEA83F43063"/>
          </w:pPr>
          <w:r w:rsidRPr="00822F77">
            <w:rPr>
              <w:lang w:bidi="pt-BR"/>
            </w:rPr>
            <w:t>C O N T A T O</w:t>
          </w:r>
        </w:p>
      </w:docPartBody>
    </w:docPart>
    <w:docPart>
      <w:docPartPr>
        <w:name w:val="DB252CEA7FD44A98B1B6589A9A1F1F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24376-534C-4185-B837-FDDF2E503180}"/>
      </w:docPartPr>
      <w:docPartBody>
        <w:p w:rsidR="00152315" w:rsidRDefault="00152315">
          <w:pPr>
            <w:pStyle w:val="DB252CEA7FD44A98B1B6589A9A1F1FC6"/>
          </w:pPr>
          <w:r w:rsidRPr="00822F77">
            <w:rPr>
              <w:lang w:bidi="pt-BR"/>
            </w:rPr>
            <w:t>E D u c a ç ã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15"/>
    <w:rsid w:val="00152315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FF6ADC74244074AFDF38008289FEF9">
    <w:name w:val="17FF6ADC74244074AFDF38008289FEF9"/>
  </w:style>
  <w:style w:type="paragraph" w:customStyle="1" w:styleId="93313DA6CB014FE8AE15E34D8EBE8166">
    <w:name w:val="93313DA6CB014FE8AE15E34D8EBE8166"/>
  </w:style>
  <w:style w:type="paragraph" w:customStyle="1" w:styleId="FD7664A46CFD4C4EB892666F12DF93E6">
    <w:name w:val="FD7664A46CFD4C4EB892666F12DF93E6"/>
  </w:style>
  <w:style w:type="paragraph" w:customStyle="1" w:styleId="CF29F6DDC3D64165BF42BDEA83F43063">
    <w:name w:val="CF29F6DDC3D64165BF42BDEA83F43063"/>
  </w:style>
  <w:style w:type="paragraph" w:customStyle="1" w:styleId="DB252CEA7FD44A98B1B6589A9A1F1FC6">
    <w:name w:val="DB252CEA7FD44A98B1B6589A9A1F1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contemporâneo</Template>
  <TotalTime>0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2023-03-16T17:20:00Z</dcterms:created>
  <dcterms:modified xsi:type="dcterms:W3CDTF">2023-06-20T06:24:00Z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